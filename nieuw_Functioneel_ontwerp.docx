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7DB" w:rsidRPr="00765D5B" w:rsidRDefault="00D74654">
      <w:pPr>
        <w:pStyle w:val="Titel"/>
      </w:pPr>
      <w:r>
        <w:t>Functioneel ontwerp</w:t>
      </w:r>
    </w:p>
    <w:p w:rsidR="00D74654" w:rsidRDefault="00D74654">
      <w:pPr>
        <w:pStyle w:val="Ondertitel"/>
      </w:pPr>
    </w:p>
    <w:p w:rsidR="00B667DB" w:rsidRDefault="00D74654">
      <w:pPr>
        <w:pStyle w:val="Ondertitel"/>
      </w:pPr>
      <w:r>
        <w:t>Projectweel opdracht 1</w:t>
      </w:r>
    </w:p>
    <w:p w:rsidR="00D74654" w:rsidRPr="00D74654" w:rsidRDefault="00D74654" w:rsidP="00D74654">
      <w:pPr>
        <w:spacing w:after="0" w:line="240" w:lineRule="auto"/>
        <w:rPr>
          <w:rFonts w:ascii="Times New Roman" w:eastAsia="Times New Roman" w:hAnsi="Times New Roman" w:cs="Times New Roman"/>
          <w:color w:val="auto"/>
          <w:lang w:eastAsia="nl-NL" w:bidi="ar-SA"/>
        </w:rPr>
      </w:pPr>
      <w:r w:rsidRPr="00D74654">
        <w:rPr>
          <w:rFonts w:ascii="Times New Roman" w:eastAsia="Times New Roman" w:hAnsi="Times New Roman" w:cs="Times New Roman"/>
          <w:color w:val="auto"/>
          <w:lang w:eastAsia="nl-NL" w:bidi="ar-SA"/>
        </w:rPr>
        <w:fldChar w:fldCharType="begin"/>
      </w:r>
      <w:r w:rsidRPr="00D74654">
        <w:rPr>
          <w:rFonts w:ascii="Times New Roman" w:eastAsia="Times New Roman" w:hAnsi="Times New Roman" w:cs="Times New Roman"/>
          <w:color w:val="auto"/>
          <w:lang w:eastAsia="nl-NL" w:bidi="ar-SA"/>
        </w:rPr>
        <w:instrText xml:space="preserve"> INCLUDEPICTURE "https://cdn.discordapp.com/attachments/430685832161001482/643747830665576448/logo-vista.png" \* MERGEFORMATINET </w:instrText>
      </w:r>
      <w:r w:rsidRPr="00D74654">
        <w:rPr>
          <w:rFonts w:ascii="Times New Roman" w:eastAsia="Times New Roman" w:hAnsi="Times New Roman" w:cs="Times New Roman"/>
          <w:color w:val="auto"/>
          <w:lang w:eastAsia="nl-NL" w:bidi="ar-SA"/>
        </w:rPr>
        <w:fldChar w:fldCharType="end"/>
      </w:r>
    </w:p>
    <w:p w:rsidR="00D74654" w:rsidRPr="00D74654" w:rsidRDefault="00D74654" w:rsidP="00D74654">
      <w:pPr>
        <w:pStyle w:val="Auteur"/>
      </w:pPr>
    </w:p>
    <w:p w:rsidR="00B667DB" w:rsidRPr="00765D5B" w:rsidRDefault="00D74654">
      <w:r w:rsidRPr="00D74654">
        <w:rPr>
          <w:rFonts w:ascii="Times New Roman" w:eastAsia="Times New Roman" w:hAnsi="Times New Roman" w:cs="Times New Roman"/>
          <w:noProof/>
          <w:color w:val="auto"/>
          <w:lang w:eastAsia="nl-NL" w:bidi="ar-SA"/>
        </w:rPr>
        <w:drawing>
          <wp:anchor distT="0" distB="0" distL="114300" distR="114300" simplePos="0" relativeHeight="251658240" behindDoc="0" locked="0" layoutInCell="1" allowOverlap="1" wp14:anchorId="6831330A">
            <wp:simplePos x="0" y="0"/>
            <wp:positionH relativeFrom="column">
              <wp:posOffset>5080</wp:posOffset>
            </wp:positionH>
            <wp:positionV relativeFrom="paragraph">
              <wp:posOffset>236131</wp:posOffset>
            </wp:positionV>
            <wp:extent cx="5274945" cy="209804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4654" w:rsidRDefault="00D74654">
      <w:pPr>
        <w:pStyle w:val="Auteur"/>
      </w:pPr>
    </w:p>
    <w:p w:rsidR="00D74654" w:rsidRDefault="00D74654">
      <w:pPr>
        <w:pStyle w:val="Auteur"/>
      </w:pPr>
    </w:p>
    <w:p w:rsidR="00B667DB" w:rsidRPr="00765D5B" w:rsidRDefault="00D74654">
      <w:pPr>
        <w:pStyle w:val="Auteur"/>
      </w:pPr>
      <w:r>
        <w:t xml:space="preserve">Tom Schoon/Kevin </w:t>
      </w:r>
      <w:proofErr w:type="spellStart"/>
      <w:r>
        <w:t>Schlangen</w:t>
      </w:r>
      <w:proofErr w:type="spellEnd"/>
      <w:r>
        <w:t xml:space="preserve">/Nevel </w:t>
      </w:r>
      <w:proofErr w:type="spellStart"/>
      <w:r>
        <w:t>Senden</w:t>
      </w:r>
      <w:proofErr w:type="spellEnd"/>
    </w:p>
    <w:p w:rsidR="00B667DB" w:rsidRPr="00765D5B" w:rsidRDefault="00FB039C">
      <w:r w:rsidRPr="00765D5B"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24"/>
          <w:szCs w:val="24"/>
        </w:rPr>
        <w:id w:val="-156810084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667DB" w:rsidRPr="00765D5B" w:rsidRDefault="00FB039C">
          <w:pPr>
            <w:pStyle w:val="Kopvaninhoudsopgave"/>
          </w:pPr>
          <w:r w:rsidRPr="00765D5B">
            <w:rPr>
              <w:rStyle w:val="Nadruk"/>
            </w:rPr>
            <w:t>Inhouds</w:t>
          </w:r>
          <w:r>
            <w:rPr>
              <w:rStyle w:val="Nadruk"/>
            </w:rPr>
            <w:t>-</w:t>
          </w:r>
          <w:r w:rsidRPr="00765D5B">
            <w:t>opgave</w:t>
          </w:r>
        </w:p>
        <w:p w:rsidR="00B4571B" w:rsidRDefault="00FB039C">
          <w:pPr>
            <w:pStyle w:val="Inhopg2"/>
            <w:rPr>
              <w:rFonts w:eastAsiaTheme="minorEastAsia"/>
              <w:bCs w:val="0"/>
              <w:noProof/>
              <w:color w:val="auto"/>
              <w:szCs w:val="24"/>
              <w:lang w:eastAsia="nl-NL" w:bidi="ar-SA"/>
            </w:rPr>
          </w:pPr>
          <w:r w:rsidRPr="00765D5B">
            <w:rPr>
              <w:noProof/>
            </w:rPr>
            <w:fldChar w:fldCharType="begin"/>
          </w:r>
          <w:r w:rsidRPr="00765D5B">
            <w:instrText xml:space="preserve"> TOC \o "1-3" \u </w:instrText>
          </w:r>
          <w:r w:rsidRPr="00765D5B">
            <w:rPr>
              <w:noProof/>
            </w:rPr>
            <w:fldChar w:fldCharType="separate"/>
          </w:r>
          <w:r w:rsidR="00B4571B">
            <w:rPr>
              <w:noProof/>
            </w:rPr>
            <w:t>De opdracht</w:t>
          </w:r>
          <w:r w:rsidR="00B4571B">
            <w:rPr>
              <w:noProof/>
            </w:rPr>
            <w:tab/>
          </w:r>
          <w:r w:rsidR="00B4571B">
            <w:rPr>
              <w:noProof/>
            </w:rPr>
            <w:fldChar w:fldCharType="begin"/>
          </w:r>
          <w:r w:rsidR="00B4571B">
            <w:rPr>
              <w:noProof/>
            </w:rPr>
            <w:instrText xml:space="preserve"> PAGEREF _Toc24449118 \h </w:instrText>
          </w:r>
          <w:r w:rsidR="00B4571B">
            <w:rPr>
              <w:noProof/>
            </w:rPr>
          </w:r>
          <w:r w:rsidR="00B4571B">
            <w:rPr>
              <w:noProof/>
            </w:rPr>
            <w:fldChar w:fldCharType="separate"/>
          </w:r>
          <w:r w:rsidR="00B4571B">
            <w:rPr>
              <w:noProof/>
            </w:rPr>
            <w:t>3</w:t>
          </w:r>
          <w:r w:rsidR="00B4571B">
            <w:rPr>
              <w:noProof/>
            </w:rPr>
            <w:fldChar w:fldCharType="end"/>
          </w:r>
        </w:p>
        <w:p w:rsidR="00B4571B" w:rsidRDefault="00B4571B">
          <w:pPr>
            <w:pStyle w:val="Inhopg2"/>
            <w:rPr>
              <w:rFonts w:eastAsiaTheme="minorEastAsia"/>
              <w:bCs w:val="0"/>
              <w:noProof/>
              <w:color w:val="auto"/>
              <w:szCs w:val="24"/>
              <w:lang w:eastAsia="nl-NL" w:bidi="ar-SA"/>
            </w:rPr>
          </w:pPr>
          <w:r>
            <w:rPr>
              <w:noProof/>
            </w:rPr>
            <w:t>Eisen op de website.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_Toc24449119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B4571B" w:rsidRDefault="00B4571B">
          <w:pPr>
            <w:pStyle w:val="Inhopg2"/>
            <w:rPr>
              <w:rFonts w:eastAsiaTheme="minorEastAsia"/>
              <w:bCs w:val="0"/>
              <w:noProof/>
              <w:color w:val="auto"/>
              <w:szCs w:val="24"/>
              <w:lang w:eastAsia="nl-NL" w:bidi="ar-SA"/>
            </w:rPr>
          </w:pPr>
          <w:r>
            <w:rPr>
              <w:noProof/>
            </w:rPr>
            <w:t>Eind doel van de website.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_Toc24449120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B4571B" w:rsidRDefault="00B4571B">
          <w:pPr>
            <w:pStyle w:val="Inhopg2"/>
            <w:rPr>
              <w:rFonts w:eastAsiaTheme="minorEastAsia"/>
              <w:bCs w:val="0"/>
              <w:noProof/>
              <w:color w:val="auto"/>
              <w:szCs w:val="24"/>
              <w:lang w:eastAsia="nl-NL" w:bidi="ar-SA"/>
            </w:rPr>
          </w:pPr>
          <w:r>
            <w:rPr>
              <w:noProof/>
            </w:rPr>
            <w:t>Navigatie structuur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_Toc24449121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B4571B" w:rsidRDefault="00B4571B">
          <w:pPr>
            <w:pStyle w:val="Inhopg2"/>
            <w:rPr>
              <w:rFonts w:eastAsiaTheme="minorEastAsia"/>
              <w:bCs w:val="0"/>
              <w:noProof/>
              <w:color w:val="auto"/>
              <w:szCs w:val="24"/>
              <w:lang w:eastAsia="nl-NL" w:bidi="ar-SA"/>
            </w:rPr>
          </w:pPr>
          <w:r>
            <w:rPr>
              <w:noProof/>
            </w:rPr>
            <w:t>Kleur keuze voor de website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_Toc24449122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B4571B" w:rsidRDefault="00B4571B">
          <w:pPr>
            <w:pStyle w:val="Inhopg2"/>
            <w:rPr>
              <w:rFonts w:eastAsiaTheme="minorEastAsia"/>
              <w:bCs w:val="0"/>
              <w:noProof/>
              <w:color w:val="auto"/>
              <w:szCs w:val="24"/>
              <w:lang w:eastAsia="nl-NL" w:bidi="ar-SA"/>
            </w:rPr>
          </w:pPr>
          <w:r>
            <w:rPr>
              <w:noProof/>
            </w:rPr>
            <w:t>Design website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_Toc24449123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4571B" w:rsidRDefault="00B4571B">
          <w:pPr>
            <w:pStyle w:val="Inhopg2"/>
            <w:rPr>
              <w:rFonts w:eastAsiaTheme="minorEastAsia"/>
              <w:bCs w:val="0"/>
              <w:noProof/>
              <w:color w:val="auto"/>
              <w:szCs w:val="24"/>
              <w:lang w:eastAsia="nl-NL" w:bidi="ar-SA"/>
            </w:rPr>
          </w:pPr>
          <w:r>
            <w:rPr>
              <w:noProof/>
            </w:rPr>
            <w:t>Lettertype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_Toc24449124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B667DB" w:rsidRPr="00765D5B" w:rsidRDefault="00FB039C">
          <w:r w:rsidRPr="00765D5B">
            <w:rPr>
              <w:rFonts w:asciiTheme="majorHAnsi" w:hAnsiTheme="majorHAnsi"/>
              <w:b/>
              <w:bCs/>
              <w:caps/>
              <w:color w:val="2A2A2A" w:themeColor="text2"/>
              <w:sz w:val="28"/>
            </w:rPr>
            <w:fldChar w:fldCharType="end"/>
          </w:r>
        </w:p>
      </w:sdtContent>
    </w:sdt>
    <w:p w:rsidR="00B667DB" w:rsidRPr="00765D5B" w:rsidRDefault="00BF495F">
      <w:pPr>
        <w:sectPr w:rsidR="00B667DB" w:rsidRPr="00765D5B" w:rsidSect="00A3729B">
          <w:footerReference w:type="even" r:id="rId13"/>
          <w:footerReference w:type="default" r:id="rId14"/>
          <w:pgSz w:w="11907" w:h="16839" w:code="9"/>
          <w:pgMar w:top="2520" w:right="1800" w:bottom="1728" w:left="1800" w:header="720" w:footer="720" w:gutter="0"/>
          <w:pgNumType w:start="1"/>
          <w:cols w:space="720"/>
          <w:titlePg/>
          <w:docGrid w:linePitch="360"/>
        </w:sectPr>
      </w:pPr>
    </w:p>
    <w:p w:rsidR="00B4571B" w:rsidRDefault="00B4571B" w:rsidP="00B4571B">
      <w:pPr>
        <w:pStyle w:val="Kop2"/>
      </w:pPr>
      <w:bookmarkStart w:id="0" w:name="_Toc24449118"/>
      <w:r>
        <w:lastRenderedPageBreak/>
        <w:t>De opdracht</w:t>
      </w:r>
      <w:bookmarkEnd w:id="0"/>
    </w:p>
    <w:p w:rsidR="00D74654" w:rsidRPr="00A2167E" w:rsidRDefault="00D74654" w:rsidP="00D74654">
      <w:pPr>
        <w:pStyle w:val="Geenafstand"/>
      </w:pPr>
      <w:r w:rsidRPr="00A2167E">
        <w:t>1.De website is minimaal gerealiseerd met html/</w:t>
      </w:r>
      <w:proofErr w:type="spellStart"/>
      <w:r w:rsidRPr="00A2167E">
        <w:t>css</w:t>
      </w:r>
      <w:proofErr w:type="spellEnd"/>
      <w:r w:rsidRPr="00A2167E">
        <w:t xml:space="preserve"> of er is gebruik gemaakt van dit presentatie template: https://revealjs.com/#/. </w:t>
      </w:r>
    </w:p>
    <w:p w:rsidR="00D74654" w:rsidRPr="00A2167E" w:rsidRDefault="00D74654" w:rsidP="00D74654">
      <w:pPr>
        <w:pStyle w:val="Geenafstand"/>
      </w:pPr>
      <w:r w:rsidRPr="00A2167E">
        <w:t>2. Binnen de website leggen jullie stapsgewijs uit hoe iemand iets html of media gerelateerd kan uitvoeren. Dit doen jullie met behulp van begeleidende tekst, screenshots en eventueel screen-</w:t>
      </w:r>
      <w:proofErr w:type="spellStart"/>
      <w:r w:rsidRPr="00A2167E">
        <w:t>captures</w:t>
      </w:r>
      <w:proofErr w:type="spellEnd"/>
      <w:r w:rsidRPr="00A2167E">
        <w:t xml:space="preserve">. </w:t>
      </w:r>
    </w:p>
    <w:p w:rsidR="00D74654" w:rsidRPr="00A2167E" w:rsidRDefault="00D74654" w:rsidP="00D74654">
      <w:pPr>
        <w:pStyle w:val="Geenafstand"/>
      </w:pPr>
      <w:r w:rsidRPr="00A2167E">
        <w:t xml:space="preserve">3. De geschreven tekst van de tekstuele uitleg is geschreven in kwalitatief Nederlands of Engels. Uiteindelijk blijkt dat de geschreven tekst een duidelijke meerwaarde is van de visuele weergaves op de pagina(‘s) </w:t>
      </w:r>
    </w:p>
    <w:p w:rsidR="00D74654" w:rsidRPr="00A2167E" w:rsidRDefault="00D74654" w:rsidP="00D74654">
      <w:pPr>
        <w:pStyle w:val="Geenafstand"/>
      </w:pPr>
    </w:p>
    <w:p w:rsidR="00D74654" w:rsidRPr="00A2167E" w:rsidRDefault="00D74654" w:rsidP="00D74654">
      <w:pPr>
        <w:pStyle w:val="Geenafstand"/>
      </w:pPr>
    </w:p>
    <w:p w:rsidR="00D74654" w:rsidRPr="00A2167E" w:rsidRDefault="00D74654" w:rsidP="00D74654">
      <w:pPr>
        <w:pStyle w:val="Kop2"/>
      </w:pPr>
      <w:bookmarkStart w:id="1" w:name="_Toc24449119"/>
      <w:r w:rsidRPr="00A2167E">
        <w:t>Eisen op de website.</w:t>
      </w:r>
      <w:bookmarkEnd w:id="1"/>
    </w:p>
    <w:p w:rsidR="00D74654" w:rsidRDefault="00D74654" w:rsidP="00D74654">
      <w:pPr>
        <w:pStyle w:val="Geenafstand"/>
        <w:numPr>
          <w:ilvl w:val="0"/>
          <w:numId w:val="17"/>
        </w:numPr>
      </w:pPr>
      <w:r w:rsidRPr="00A2167E">
        <w:t xml:space="preserve">De website moet overzichtelijk worden en duidelijk. </w:t>
      </w:r>
    </w:p>
    <w:p w:rsidR="00D74654" w:rsidRDefault="00D74654" w:rsidP="00D74654">
      <w:pPr>
        <w:pStyle w:val="Geenafstand"/>
        <w:numPr>
          <w:ilvl w:val="0"/>
          <w:numId w:val="17"/>
        </w:numPr>
      </w:pPr>
      <w:r>
        <w:t>Een website over hoe je een HTML/</w:t>
      </w:r>
      <w:proofErr w:type="gramStart"/>
      <w:r>
        <w:t>CSS basis</w:t>
      </w:r>
      <w:proofErr w:type="gramEnd"/>
      <w:r>
        <w:t xml:space="preserve"> website maakt </w:t>
      </w:r>
    </w:p>
    <w:p w:rsidR="00D74654" w:rsidRPr="00A2167E" w:rsidRDefault="00D74654" w:rsidP="00D74654">
      <w:pPr>
        <w:pStyle w:val="Geenafstand"/>
        <w:numPr>
          <w:ilvl w:val="0"/>
          <w:numId w:val="17"/>
        </w:numPr>
      </w:pPr>
      <w:r>
        <w:t xml:space="preserve">Gebruik gemaakt van </w:t>
      </w:r>
      <w:proofErr w:type="spellStart"/>
      <w:proofErr w:type="gramStart"/>
      <w:r>
        <w:t>Screenshot,foto’s</w:t>
      </w:r>
      <w:proofErr w:type="gramEnd"/>
      <w:r>
        <w:t>,tekst</w:t>
      </w:r>
      <w:proofErr w:type="spellEnd"/>
    </w:p>
    <w:p w:rsidR="00D74654" w:rsidRPr="00A2167E" w:rsidRDefault="00D74654" w:rsidP="00D74654">
      <w:pPr>
        <w:pStyle w:val="Geenafstand"/>
      </w:pPr>
    </w:p>
    <w:p w:rsidR="00A3729B" w:rsidRDefault="00A3729B" w:rsidP="00D74654">
      <w:pPr>
        <w:pStyle w:val="Kop2"/>
      </w:pPr>
    </w:p>
    <w:p w:rsidR="00D74654" w:rsidRPr="00A2167E" w:rsidRDefault="00D74654" w:rsidP="00D74654">
      <w:pPr>
        <w:pStyle w:val="Kop2"/>
      </w:pPr>
      <w:bookmarkStart w:id="2" w:name="_Toc24449120"/>
      <w:r w:rsidRPr="00A2167E">
        <w:t>Eind doel van de website.</w:t>
      </w:r>
      <w:bookmarkEnd w:id="2"/>
    </w:p>
    <w:p w:rsidR="00D74654" w:rsidRDefault="00D74654" w:rsidP="00D74654">
      <w:pPr>
        <w:pStyle w:val="Geenafstand"/>
      </w:pPr>
      <w:r w:rsidRPr="00A2167E">
        <w:t xml:space="preserve">Een website die overzichtelijk is voor iedereen en een duidelijke en tevens ook </w:t>
      </w:r>
      <w:proofErr w:type="spellStart"/>
      <w:r w:rsidRPr="00A2167E">
        <w:t>makelijke</w:t>
      </w:r>
      <w:proofErr w:type="spellEnd"/>
      <w:r w:rsidRPr="00A2167E">
        <w:t xml:space="preserve"> </w:t>
      </w:r>
      <w:proofErr w:type="spellStart"/>
      <w:r w:rsidRPr="00A2167E">
        <w:t>tortorial</w:t>
      </w:r>
      <w:proofErr w:type="spellEnd"/>
      <w:r w:rsidRPr="00A2167E">
        <w:t xml:space="preserve"> over hoe je een website maakt met </w:t>
      </w:r>
      <w:proofErr w:type="spellStart"/>
      <w:proofErr w:type="gramStart"/>
      <w:r w:rsidRPr="00A2167E">
        <w:t>html,css</w:t>
      </w:r>
      <w:proofErr w:type="spellEnd"/>
      <w:proofErr w:type="gramEnd"/>
      <w:r w:rsidRPr="00A2167E">
        <w:t xml:space="preserve"> hierover word duidelijke info verwerkt op de site met screenshots, tekst. En een selecteerbare code dat m</w:t>
      </w:r>
      <w:r>
        <w:t xml:space="preserve">en kan copy en paste </w:t>
      </w:r>
    </w:p>
    <w:p w:rsidR="00D74654" w:rsidRDefault="00D74654" w:rsidP="00D74654">
      <w:pPr>
        <w:pStyle w:val="Geenafstand"/>
      </w:pPr>
    </w:p>
    <w:p w:rsidR="00A3729B" w:rsidRDefault="00A3729B">
      <w:pPr>
        <w:rPr>
          <w:rFonts w:asciiTheme="majorHAnsi" w:hAnsiTheme="majorHAnsi" w:cstheme="majorBidi"/>
          <w:b/>
          <w:caps/>
          <w:color w:val="2A2A2A" w:themeColor="text2"/>
          <w:sz w:val="28"/>
          <w:szCs w:val="26"/>
        </w:rPr>
      </w:pPr>
      <w:r>
        <w:br w:type="page"/>
      </w:r>
    </w:p>
    <w:p w:rsidR="00D74654" w:rsidRPr="00A3729B" w:rsidRDefault="0037233F" w:rsidP="00A3729B">
      <w:pPr>
        <w:pStyle w:val="Kop2"/>
      </w:pPr>
      <w:bookmarkStart w:id="3" w:name="_Toc24449121"/>
      <w:bookmarkStart w:id="4" w:name="_GoBack"/>
      <w:bookmarkEnd w:id="4"/>
      <w:r w:rsidRPr="00A3729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7C253" wp14:editId="7026BEF8">
                <wp:simplePos x="0" y="0"/>
                <wp:positionH relativeFrom="column">
                  <wp:posOffset>1992261</wp:posOffset>
                </wp:positionH>
                <wp:positionV relativeFrom="paragraph">
                  <wp:posOffset>301684</wp:posOffset>
                </wp:positionV>
                <wp:extent cx="1679575" cy="669851"/>
                <wp:effectExtent l="0" t="0" r="9525" b="1651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575" cy="6698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54" w:rsidRDefault="00D74654" w:rsidP="00D74654">
                            <w:pPr>
                              <w:jc w:val="center"/>
                            </w:pPr>
                            <w:r>
                              <w:t>Home Pagina</w:t>
                            </w:r>
                          </w:p>
                          <w:p w:rsidR="00D74654" w:rsidRDefault="00D74654" w:rsidP="00D74654">
                            <w:pPr>
                              <w:jc w:val="center"/>
                            </w:pPr>
                            <w:r>
                              <w:t xml:space="preserve">Met Navigatie </w:t>
                            </w:r>
                            <w:proofErr w:type="spellStart"/>
                            <w:r>
                              <w:t>bar</w:t>
                            </w:r>
                            <w:r w:rsidR="0037233F">
                              <w:t>met</w:t>
                            </w:r>
                            <w:proofErr w:type="spellEnd"/>
                            <w:r w:rsidR="0037233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7C253" id="Rechthoek 2" o:spid="_x0000_s1026" style="position:absolute;margin-left:156.85pt;margin-top:23.75pt;width:132.25pt;height:5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" fillcolor="#f75952 [3204]" strokecolor="#9c0d07 [1604]" strokeweight="1pt">
                <v:textbox>
                  <w:txbxContent>
                    <w:p w:rsidR="00D74654" w:rsidRDefault="00D74654" w:rsidP="00D74654">
                      <w:pPr>
                        <w:jc w:val="center"/>
                      </w:pPr>
                      <w:r>
                        <w:t>Home Pagina</w:t>
                      </w:r>
                    </w:p>
                    <w:p w:rsidR="00D74654" w:rsidRDefault="00D74654" w:rsidP="00D74654">
                      <w:pPr>
                        <w:jc w:val="center"/>
                      </w:pPr>
                      <w:r>
                        <w:t xml:space="preserve">Met Navigatie </w:t>
                      </w:r>
                      <w:proofErr w:type="spellStart"/>
                      <w:r>
                        <w:t>bar</w:t>
                      </w:r>
                      <w:r w:rsidR="0037233F">
                        <w:t>met</w:t>
                      </w:r>
                      <w:proofErr w:type="spellEnd"/>
                      <w:r w:rsidR="0037233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74654" w:rsidRPr="00A372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9C66C5" wp14:editId="0A1F55CE">
                <wp:simplePos x="0" y="0"/>
                <wp:positionH relativeFrom="column">
                  <wp:posOffset>3321331</wp:posOffset>
                </wp:positionH>
                <wp:positionV relativeFrom="paragraph">
                  <wp:posOffset>2467551</wp:posOffset>
                </wp:positionV>
                <wp:extent cx="1041990" cy="606056"/>
                <wp:effectExtent l="0" t="0" r="12700" b="16510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54" w:rsidRDefault="00D74654" w:rsidP="00D74654">
                            <w:pPr>
                              <w:jc w:val="center"/>
                            </w:pPr>
                            <w:r>
                              <w:t>Html cheat sheets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C66C5" id="Rechthoek 11" o:spid="_x0000_s1027" style="position:absolute;margin-left:261.5pt;margin-top:194.3pt;width:82.05pt;height:47.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" fillcolor="#f75952 [3204]" strokecolor="#9c0d07 [1604]" strokeweight="1pt">
                <v:textbox>
                  <w:txbxContent>
                    <w:p w:rsidR="00D74654" w:rsidRDefault="00D74654" w:rsidP="00D74654">
                      <w:pPr>
                        <w:jc w:val="center"/>
                      </w:pPr>
                      <w:r>
                        <w:t>Html cheat sheets</w:t>
                      </w:r>
                    </w:p>
                  </w:txbxContent>
                </v:textbox>
              </v:rect>
            </w:pict>
          </mc:Fallback>
        </mc:AlternateContent>
      </w:r>
      <w:r w:rsidR="00D74654" w:rsidRPr="00A372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B8930" wp14:editId="743AEFF8">
                <wp:simplePos x="0" y="0"/>
                <wp:positionH relativeFrom="column">
                  <wp:posOffset>1996233</wp:posOffset>
                </wp:positionH>
                <wp:positionV relativeFrom="paragraph">
                  <wp:posOffset>2148102</wp:posOffset>
                </wp:positionV>
                <wp:extent cx="995488" cy="393877"/>
                <wp:effectExtent l="0" t="0" r="8255" b="12700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488" cy="393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54" w:rsidRDefault="00D74654" w:rsidP="00D74654">
                            <w:pPr>
                              <w:jc w:val="center"/>
                            </w:pPr>
                            <w:proofErr w:type="spellStart"/>
                            <w:r>
                              <w:t>Tables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B8930" id="Rechthoek 10" o:spid="_x0000_s1027" style="position:absolute;margin-left:157.2pt;margin-top:169.15pt;width:78.4pt;height:3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" fillcolor="#f75952 [3204]" strokecolor="#9c0d07 [1604]" strokeweight="1pt">
                <v:textbox>
                  <w:txbxContent>
                    <w:p w:rsidR="00D74654" w:rsidRDefault="00D74654" w:rsidP="00D74654">
                      <w:pPr>
                        <w:jc w:val="center"/>
                      </w:pPr>
                      <w:proofErr w:type="spellStart"/>
                      <w:r>
                        <w:t>Tables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74654" w:rsidRPr="00A372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4EEEA" wp14:editId="021E3731">
                <wp:simplePos x="0" y="0"/>
                <wp:positionH relativeFrom="column">
                  <wp:posOffset>3246903</wp:posOffset>
                </wp:positionH>
                <wp:positionV relativeFrom="paragraph">
                  <wp:posOffset>766341</wp:posOffset>
                </wp:positionV>
                <wp:extent cx="265814" cy="1701209"/>
                <wp:effectExtent l="0" t="0" r="64770" b="38735"/>
                <wp:wrapNone/>
                <wp:docPr id="9" name="Rechte verbindingslijn met pij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17012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E2F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9" o:spid="_x0000_s1026" type="#_x0000_t32" style="position:absolute;margin-left:255.65pt;margin-top:60.35pt;width:20.95pt;height:133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" strokecolor="#f75952 [3204]" strokeweight=".5pt">
                <v:stroke endarrow="block" joinstyle="miter"/>
              </v:shape>
            </w:pict>
          </mc:Fallback>
        </mc:AlternateContent>
      </w:r>
      <w:r w:rsidR="00D74654" w:rsidRPr="00A372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37FE68" wp14:editId="6B27D10B">
                <wp:simplePos x="0" y="0"/>
                <wp:positionH relativeFrom="column">
                  <wp:posOffset>2438828</wp:posOffset>
                </wp:positionH>
                <wp:positionV relativeFrom="paragraph">
                  <wp:posOffset>766342</wp:posOffset>
                </wp:positionV>
                <wp:extent cx="0" cy="1382232"/>
                <wp:effectExtent l="63500" t="0" r="38100" b="40640"/>
                <wp:wrapNone/>
                <wp:docPr id="8" name="Rechte verbindingslijn met pij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22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8F84A" id="Rechte verbindingslijn met pijl 8" o:spid="_x0000_s1026" type="#_x0000_t32" style="position:absolute;margin-left:192.05pt;margin-top:60.35pt;width:0;height:108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" strokecolor="#f75952 [3204]" strokeweight=".5pt">
                <v:stroke endarrow="block" joinstyle="miter"/>
              </v:shape>
            </w:pict>
          </mc:Fallback>
        </mc:AlternateContent>
      </w:r>
      <w:r w:rsidR="00D74654" w:rsidRPr="00A372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8B8E1A" wp14:editId="11D76612">
                <wp:simplePos x="0" y="0"/>
                <wp:positionH relativeFrom="column">
                  <wp:posOffset>1549827</wp:posOffset>
                </wp:positionH>
                <wp:positionV relativeFrom="paragraph">
                  <wp:posOffset>766342</wp:posOffset>
                </wp:positionV>
                <wp:extent cx="446405" cy="691116"/>
                <wp:effectExtent l="25400" t="0" r="23495" b="33020"/>
                <wp:wrapNone/>
                <wp:docPr id="4" name="Rechte verbindingslijn met pij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405" cy="691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1E1EB" id="Rechte verbindingslijn met pijl 4" o:spid="_x0000_s1026" type="#_x0000_t32" style="position:absolute;margin-left:122.05pt;margin-top:60.35pt;width:35.15pt;height:54.4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" strokecolor="#f75952 [3204]" strokeweight=".5pt">
                <v:stroke endarrow="block" joinstyle="miter"/>
              </v:shape>
            </w:pict>
          </mc:Fallback>
        </mc:AlternateContent>
      </w:r>
      <w:r w:rsidR="00D74654" w:rsidRPr="00A372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3864D" wp14:editId="5DF3EF91">
                <wp:simplePos x="0" y="0"/>
                <wp:positionH relativeFrom="column">
                  <wp:posOffset>982139</wp:posOffset>
                </wp:positionH>
                <wp:positionV relativeFrom="paragraph">
                  <wp:posOffset>1455863</wp:posOffset>
                </wp:positionV>
                <wp:extent cx="1212111" cy="415127"/>
                <wp:effectExtent l="0" t="0" r="7620" b="1714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415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54" w:rsidRDefault="00D74654" w:rsidP="00D74654">
                            <w:pPr>
                              <w:jc w:val="center"/>
                            </w:pPr>
                            <w:r>
                              <w:t>Basic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3864D" id="Rechthoek 5" o:spid="_x0000_s1028" style="position:absolute;margin-left:77.35pt;margin-top:114.65pt;width:95.45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" fillcolor="#f75952 [3204]" strokecolor="#9c0d07 [1604]" strokeweight="1pt">
                <v:textbox>
                  <w:txbxContent>
                    <w:p w:rsidR="00D74654" w:rsidRDefault="00D74654" w:rsidP="00D74654">
                      <w:pPr>
                        <w:jc w:val="center"/>
                      </w:pPr>
                      <w:r>
                        <w:t>Basic Html</w:t>
                      </w:r>
                    </w:p>
                  </w:txbxContent>
                </v:textbox>
              </v:rect>
            </w:pict>
          </mc:Fallback>
        </mc:AlternateContent>
      </w:r>
      <w:r w:rsidR="00D74654" w:rsidRPr="00A372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A8555" wp14:editId="4A1A1127">
                <wp:simplePos x="0" y="0"/>
                <wp:positionH relativeFrom="column">
                  <wp:posOffset>3799589</wp:posOffset>
                </wp:positionH>
                <wp:positionV relativeFrom="paragraph">
                  <wp:posOffset>1457532</wp:posOffset>
                </wp:positionV>
                <wp:extent cx="956931" cy="403638"/>
                <wp:effectExtent l="0" t="0" r="8890" b="158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1" cy="403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54" w:rsidRDefault="00D74654" w:rsidP="00D74654">
                            <w:pPr>
                              <w:jc w:val="center"/>
                            </w:pPr>
                            <w:proofErr w:type="spellStart"/>
                            <w:r>
                              <w:t>Nav</w:t>
                            </w:r>
                            <w:proofErr w:type="spellEnd"/>
                            <w:r>
                              <w:t>-Bar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A8555" id="Rechthoek 6" o:spid="_x0000_s1029" style="position:absolute;margin-left:299.2pt;margin-top:114.75pt;width:75.35pt;height:3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" fillcolor="#f75952 [3204]" strokecolor="#9c0d07 [1604]" strokeweight="1pt">
                <v:textbox>
                  <w:txbxContent>
                    <w:p w:rsidR="00D74654" w:rsidRDefault="00D74654" w:rsidP="00D74654">
                      <w:pPr>
                        <w:jc w:val="center"/>
                      </w:pPr>
                      <w:proofErr w:type="spellStart"/>
                      <w:r>
                        <w:t>Nav</w:t>
                      </w:r>
                      <w:proofErr w:type="spellEnd"/>
                      <w:r>
                        <w:t>-Bar</w:t>
                      </w:r>
                    </w:p>
                  </w:txbxContent>
                </v:textbox>
              </v:rect>
            </w:pict>
          </mc:Fallback>
        </mc:AlternateContent>
      </w:r>
      <w:r w:rsidR="00D74654" w:rsidRPr="00A372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10E7FF" wp14:editId="54A111E1">
                <wp:simplePos x="0" y="0"/>
                <wp:positionH relativeFrom="column">
                  <wp:posOffset>3671836</wp:posOffset>
                </wp:positionH>
                <wp:positionV relativeFrom="paragraph">
                  <wp:posOffset>765869</wp:posOffset>
                </wp:positionV>
                <wp:extent cx="617057" cy="691589"/>
                <wp:effectExtent l="0" t="0" r="31115" b="32385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57" cy="691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B822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289.1pt;margin-top:60.3pt;width:48.6pt;height:54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" strokecolor="#f75952 [3204]" strokeweight=".5pt">
                <v:stroke endarrow="block" joinstyle="miter"/>
              </v:shape>
            </w:pict>
          </mc:Fallback>
        </mc:AlternateContent>
      </w:r>
      <w:r w:rsidR="00D74654" w:rsidRPr="00A3729B">
        <w:t>Navigatie structuur</w:t>
      </w:r>
      <w:bookmarkEnd w:id="3"/>
      <w:r w:rsidR="00D74654" w:rsidRPr="00A3729B">
        <w:t xml:space="preserve"> </w:t>
      </w:r>
    </w:p>
    <w:p w:rsidR="00A3729B" w:rsidRPr="00A3729B" w:rsidRDefault="00A3729B" w:rsidP="00A3729B"/>
    <w:p w:rsidR="00D74654" w:rsidRPr="006A13E7" w:rsidRDefault="00D74654" w:rsidP="00D74654"/>
    <w:p w:rsidR="00D74654" w:rsidRPr="006A13E7" w:rsidRDefault="00D74654" w:rsidP="00D74654"/>
    <w:p w:rsidR="00D74654" w:rsidRPr="006A13E7" w:rsidRDefault="00D74654" w:rsidP="00D74654"/>
    <w:p w:rsidR="00D74654" w:rsidRPr="006A13E7" w:rsidRDefault="0037233F" w:rsidP="00D74654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1184186</wp:posOffset>
                </wp:positionH>
                <wp:positionV relativeFrom="paragraph">
                  <wp:posOffset>10293</wp:posOffset>
                </wp:positionV>
                <wp:extent cx="365642" cy="829354"/>
                <wp:effectExtent l="25400" t="0" r="15875" b="34290"/>
                <wp:wrapNone/>
                <wp:docPr id="13" name="Rechte verbindingslijn met pij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642" cy="829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94AB3" id="Rechte verbindingslijn met pijl 13" o:spid="_x0000_s1026" type="#_x0000_t32" style="position:absolute;margin-left:93.25pt;margin-top:.8pt;width:28.8pt;height:65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" strokecolor="#f75952 [3204]" strokeweight=".5pt">
                <v:stroke endarrow="block" joinstyle="miter"/>
              </v:shape>
            </w:pict>
          </mc:Fallback>
        </mc:AlternateContent>
      </w:r>
    </w:p>
    <w:p w:rsidR="00D74654" w:rsidRPr="006A13E7" w:rsidRDefault="0037233F" w:rsidP="00D746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2438533</wp:posOffset>
                </wp:positionH>
                <wp:positionV relativeFrom="paragraph">
                  <wp:posOffset>312789</wp:posOffset>
                </wp:positionV>
                <wp:extent cx="0" cy="1009798"/>
                <wp:effectExtent l="63500" t="0" r="38100" b="31750"/>
                <wp:wrapNone/>
                <wp:docPr id="15" name="Rechte verbindingslijn met pij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3D671" id="Rechte verbindingslijn met pijl 15" o:spid="_x0000_s1026" type="#_x0000_t32" style="position:absolute;margin-left:192pt;margin-top:24.65pt;width:0;height:7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" strokecolor="#f75952 [3204]" strokeweight=".5pt">
                <v:stroke endarrow="block" joinstyle="miter"/>
              </v:shape>
            </w:pict>
          </mc:Fallback>
        </mc:AlternateContent>
      </w:r>
    </w:p>
    <w:p w:rsidR="00D74654" w:rsidRPr="006A13E7" w:rsidRDefault="0037233F" w:rsidP="00D7465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673824</wp:posOffset>
                </wp:positionH>
                <wp:positionV relativeFrom="paragraph">
                  <wp:posOffset>29889</wp:posOffset>
                </wp:positionV>
                <wp:extent cx="1073888" cy="1020726"/>
                <wp:effectExtent l="0" t="0" r="18415" b="8255"/>
                <wp:wrapNone/>
                <wp:docPr id="14" name="Rechthoe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10207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33F" w:rsidRDefault="0037233F" w:rsidP="0037233F">
                            <w:pPr>
                              <w:jc w:val="center"/>
                            </w:pPr>
                            <w:r>
                              <w:t>Uitleg op de pagina</w:t>
                            </w:r>
                          </w:p>
                          <w:p w:rsidR="0037233F" w:rsidRDefault="0037233F" w:rsidP="0037233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instructie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4" o:spid="_x0000_s1031" style="position:absolute;margin-left:53.05pt;margin-top:2.35pt;width:84.55pt;height:80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" fillcolor="#f75952 [3204]" strokecolor="#9c0d07 [1604]" strokeweight="1pt">
                <v:textbox>
                  <w:txbxContent>
                    <w:p w:rsidR="0037233F" w:rsidRDefault="0037233F" w:rsidP="0037233F">
                      <w:pPr>
                        <w:jc w:val="center"/>
                      </w:pPr>
                      <w:r>
                        <w:t>Uitleg op de pagina</w:t>
                      </w:r>
                    </w:p>
                    <w:p w:rsidR="0037233F" w:rsidRDefault="0037233F" w:rsidP="0037233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instructie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74654" w:rsidRPr="006A13E7" w:rsidRDefault="0037233F" w:rsidP="00D7465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3884856</wp:posOffset>
                </wp:positionH>
                <wp:positionV relativeFrom="paragraph">
                  <wp:posOffset>107891</wp:posOffset>
                </wp:positionV>
                <wp:extent cx="265814" cy="1063522"/>
                <wp:effectExtent l="0" t="0" r="52070" b="41910"/>
                <wp:wrapNone/>
                <wp:docPr id="17" name="Rechte verbindingslijn met pij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14" cy="1063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72760E" id="Rechte verbindingslijn met pijl 17" o:spid="_x0000_s1026" type="#_x0000_t32" style="position:absolute;margin-left:305.9pt;margin-top:8.5pt;width:20.95pt;height:8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" strokecolor="#f75952 [3204]" strokeweight=".5pt">
                <v:stroke endarrow="block" joinstyle="miter"/>
              </v:shape>
            </w:pict>
          </mc:Fallback>
        </mc:AlternateContent>
      </w:r>
    </w:p>
    <w:p w:rsidR="00D74654" w:rsidRPr="006A13E7" w:rsidRDefault="0037233F" w:rsidP="00D7465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2194279</wp:posOffset>
                </wp:positionH>
                <wp:positionV relativeFrom="paragraph">
                  <wp:posOffset>218957</wp:posOffset>
                </wp:positionV>
                <wp:extent cx="1127583" cy="999460"/>
                <wp:effectExtent l="0" t="0" r="15875" b="1714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583" cy="99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33F" w:rsidRDefault="0037233F" w:rsidP="0037233F">
                            <w:pPr>
                              <w:jc w:val="center"/>
                            </w:pPr>
                            <w:r>
                              <w:t>Uitleg op de pagina</w:t>
                            </w:r>
                          </w:p>
                          <w:p w:rsidR="0037233F" w:rsidRDefault="0037233F" w:rsidP="0037233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instructie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6" o:spid="_x0000_s1032" style="position:absolute;margin-left:172.8pt;margin-top:17.25pt;width:88.8pt;height:78.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" fillcolor="#f75952 [3204]" strokecolor="#9c0d07 [1604]" strokeweight="1pt">
                <v:textbox>
                  <w:txbxContent>
                    <w:p w:rsidR="0037233F" w:rsidRDefault="0037233F" w:rsidP="0037233F">
                      <w:pPr>
                        <w:jc w:val="center"/>
                      </w:pPr>
                      <w:r>
                        <w:t>Uitleg op de pagina</w:t>
                      </w:r>
                    </w:p>
                    <w:p w:rsidR="0037233F" w:rsidRDefault="0037233F" w:rsidP="0037233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instructie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74654" w:rsidRPr="006A13E7" w:rsidRDefault="00D74654" w:rsidP="00D74654"/>
    <w:p w:rsidR="00D74654" w:rsidRPr="006A13E7" w:rsidRDefault="0037233F" w:rsidP="00D7465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3799796</wp:posOffset>
                </wp:positionH>
                <wp:positionV relativeFrom="paragraph">
                  <wp:posOffset>68418</wp:posOffset>
                </wp:positionV>
                <wp:extent cx="1403497" cy="914400"/>
                <wp:effectExtent l="0" t="0" r="19050" b="1270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49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233F" w:rsidRDefault="0037233F" w:rsidP="0037233F">
                            <w:pPr>
                              <w:jc w:val="center"/>
                            </w:pPr>
                            <w:r>
                              <w:t>Uitleg op de pagina</w:t>
                            </w:r>
                          </w:p>
                          <w:p w:rsidR="0037233F" w:rsidRDefault="0037233F" w:rsidP="0037233F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instructie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hoek 18" o:spid="_x0000_s1033" style="position:absolute;margin-left:299.2pt;margin-top:5.4pt;width:110.5pt;height:1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" fillcolor="#f75952 [3204]" strokecolor="#9c0d07 [1604]" strokeweight="1pt">
                <v:textbox>
                  <w:txbxContent>
                    <w:p w:rsidR="0037233F" w:rsidRDefault="0037233F" w:rsidP="0037233F">
                      <w:pPr>
                        <w:jc w:val="center"/>
                      </w:pPr>
                      <w:r>
                        <w:t>Uitleg op de pagina</w:t>
                      </w:r>
                    </w:p>
                    <w:p w:rsidR="0037233F" w:rsidRDefault="0037233F" w:rsidP="0037233F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instructie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D74654" w:rsidRPr="006A13E7" w:rsidRDefault="00D74654" w:rsidP="00D74654"/>
    <w:p w:rsidR="00D74654" w:rsidRPr="006A13E7" w:rsidRDefault="00D74654" w:rsidP="00D74654"/>
    <w:p w:rsidR="00D74654" w:rsidRPr="006A13E7" w:rsidRDefault="00D74654" w:rsidP="00D74654"/>
    <w:p w:rsidR="00D74654" w:rsidRPr="006A13E7" w:rsidRDefault="00D74654" w:rsidP="00D74654"/>
    <w:p w:rsidR="00D74654" w:rsidRPr="006A13E7" w:rsidRDefault="00D74654" w:rsidP="00D74654"/>
    <w:p w:rsidR="00D74654" w:rsidRPr="006A13E7" w:rsidRDefault="00D74654" w:rsidP="00D74654"/>
    <w:p w:rsidR="00D74654" w:rsidRPr="006A13E7" w:rsidRDefault="00D74654" w:rsidP="00D74654"/>
    <w:p w:rsidR="00D74654" w:rsidRPr="006A13E7" w:rsidRDefault="00D74654" w:rsidP="00D74654"/>
    <w:p w:rsidR="00D74654" w:rsidRPr="006A13E7" w:rsidRDefault="00D74654" w:rsidP="00D74654"/>
    <w:p w:rsidR="00D74654" w:rsidRPr="006A13E7" w:rsidRDefault="00D74654" w:rsidP="00D74654"/>
    <w:p w:rsidR="00D74654" w:rsidRDefault="00D74654" w:rsidP="00D74654">
      <w:pPr>
        <w:rPr>
          <w:rFonts w:asciiTheme="majorHAnsi" w:eastAsiaTheme="majorEastAsia" w:hAnsiTheme="majorHAnsi" w:cstheme="majorBidi"/>
          <w:color w:val="EB130B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EB130B" w:themeColor="accent1" w:themeShade="BF"/>
          <w:sz w:val="26"/>
          <w:szCs w:val="26"/>
        </w:rPr>
        <w:br w:type="page"/>
      </w:r>
    </w:p>
    <w:p w:rsidR="00D74654" w:rsidRDefault="00D74654" w:rsidP="00A3729B">
      <w:pPr>
        <w:pStyle w:val="Kop2"/>
      </w:pPr>
      <w:bookmarkStart w:id="5" w:name="_Toc24449122"/>
      <w:r>
        <w:lastRenderedPageBreak/>
        <w:t>Kleur keuze voor de website</w:t>
      </w:r>
      <w:bookmarkEnd w:id="5"/>
      <w:r>
        <w:t xml:space="preserve"> </w:t>
      </w:r>
    </w:p>
    <w:p w:rsidR="00D74654" w:rsidRDefault="00D74654" w:rsidP="00D74654">
      <w:pPr>
        <w:pStyle w:val="Geenafstand"/>
      </w:pPr>
    </w:p>
    <w:p w:rsidR="00D74654" w:rsidRDefault="00D74654" w:rsidP="00D74654">
      <w:pPr>
        <w:pStyle w:val="Geenafstand"/>
      </w:pPr>
      <w:r>
        <w:t xml:space="preserve">We zijn gaan zoeken online voor een leuke </w:t>
      </w:r>
      <w:proofErr w:type="gramStart"/>
      <w:r>
        <w:t>kleur stelling</w:t>
      </w:r>
      <w:proofErr w:type="gramEnd"/>
      <w:r>
        <w:t xml:space="preserve"> en we hebben gekozen voor </w:t>
      </w:r>
    </w:p>
    <w:p w:rsidR="00D74654" w:rsidRDefault="00D74654" w:rsidP="00D74654">
      <w:pPr>
        <w:pStyle w:val="Geenafstand"/>
      </w:pPr>
      <w:r>
        <w:t xml:space="preserve">Light blue, </w:t>
      </w:r>
      <w:proofErr w:type="spellStart"/>
      <w:proofErr w:type="gramStart"/>
      <w:r>
        <w:t>gray,black</w:t>
      </w:r>
      <w:proofErr w:type="spellEnd"/>
      <w:proofErr w:type="gramEnd"/>
    </w:p>
    <w:p w:rsidR="00D74654" w:rsidRDefault="00D74654" w:rsidP="00D74654">
      <w:pPr>
        <w:pStyle w:val="Geenafstand"/>
      </w:pPr>
      <w:r>
        <w:t>Ik kwam dit kleuren paneel tegen</w:t>
      </w:r>
    </w:p>
    <w:p w:rsidR="00A3729B" w:rsidRDefault="00A3729B" w:rsidP="00D74654">
      <w:pPr>
        <w:pStyle w:val="Geenafstand"/>
      </w:pPr>
    </w:p>
    <w:p w:rsidR="00D74654" w:rsidRDefault="00D74654" w:rsidP="00D74654">
      <w:pPr>
        <w:pStyle w:val="Geenafstand"/>
      </w:pPr>
      <w:r>
        <w:rPr>
          <w:noProof/>
        </w:rPr>
        <w:drawing>
          <wp:inline distT="0" distB="0" distL="0" distR="0" wp14:anchorId="1979219D" wp14:editId="570B3EB4">
            <wp:extent cx="4980733" cy="3320489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llet blu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366" cy="33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654" w:rsidRPr="006A13E7" w:rsidRDefault="00D74654" w:rsidP="00D74654"/>
    <w:p w:rsidR="00D74654" w:rsidRPr="006A13E7" w:rsidRDefault="00D74654" w:rsidP="00D74654"/>
    <w:p w:rsidR="00A3729B" w:rsidRDefault="00A3729B">
      <w:pPr>
        <w:rPr>
          <w:rFonts w:asciiTheme="majorHAnsi" w:hAnsiTheme="majorHAnsi" w:cstheme="majorBidi"/>
          <w:b/>
          <w:caps/>
          <w:color w:val="2A2A2A" w:themeColor="text2"/>
          <w:sz w:val="28"/>
          <w:szCs w:val="26"/>
        </w:rPr>
      </w:pPr>
      <w:r>
        <w:br w:type="page"/>
      </w:r>
    </w:p>
    <w:p w:rsidR="00B667DB" w:rsidRDefault="00A3729B" w:rsidP="00A3729B">
      <w:pPr>
        <w:pStyle w:val="Kop2"/>
      </w:pPr>
      <w:bookmarkStart w:id="6" w:name="_Toc24449123"/>
      <w:r>
        <w:lastRenderedPageBreak/>
        <w:t>Design website</w:t>
      </w:r>
      <w:bookmarkEnd w:id="6"/>
      <w:r>
        <w:t xml:space="preserve"> </w:t>
      </w:r>
    </w:p>
    <w:p w:rsidR="00A3729B" w:rsidRDefault="00A3729B" w:rsidP="001A6916">
      <w:pPr>
        <w:pStyle w:val="Geenafstand"/>
      </w:pPr>
      <w:r>
        <w:t>Wij hadden het idee om een retro look website te maken. Dit doen we door niet veel dingen aan te passen. En het gewoon standaard te laten</w:t>
      </w:r>
    </w:p>
    <w:p w:rsidR="00A3729B" w:rsidRDefault="00A3729B" w:rsidP="001A6916">
      <w:pPr>
        <w:pStyle w:val="Geenafstand"/>
      </w:pPr>
      <w:r>
        <w:t>Wij hadden ook het idee om een foto(image) boven aan de site te zetten</w:t>
      </w:r>
    </w:p>
    <w:p w:rsidR="00A3729B" w:rsidRDefault="00A3729B" w:rsidP="001A6916">
      <w:pPr>
        <w:pStyle w:val="Geenafstand"/>
      </w:pPr>
      <w:r>
        <w:t xml:space="preserve">Deze foto hebben </w:t>
      </w:r>
      <w:proofErr w:type="spellStart"/>
      <w:r>
        <w:t>kevin</w:t>
      </w:r>
      <w:proofErr w:type="spellEnd"/>
      <w:r>
        <w:t xml:space="preserve"> en </w:t>
      </w:r>
      <w:proofErr w:type="spellStart"/>
      <w:r>
        <w:t>tom</w:t>
      </w:r>
      <w:proofErr w:type="spellEnd"/>
      <w:r>
        <w:t xml:space="preserve"> </w:t>
      </w:r>
      <w:proofErr w:type="spellStart"/>
      <w:r>
        <w:t>gemaak</w:t>
      </w:r>
      <w:proofErr w:type="spellEnd"/>
    </w:p>
    <w:p w:rsidR="001A6916" w:rsidRDefault="001A6916" w:rsidP="001A6916">
      <w:pPr>
        <w:pStyle w:val="Geenafstand"/>
      </w:pPr>
    </w:p>
    <w:p w:rsidR="00A3729B" w:rsidRDefault="00A3729B" w:rsidP="00A3729B">
      <w:r>
        <w:rPr>
          <w:noProof/>
        </w:rPr>
        <w:drawing>
          <wp:inline distT="0" distB="0" distL="0" distR="0">
            <wp:extent cx="5756910" cy="3235325"/>
            <wp:effectExtent l="0" t="0" r="0" b="317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w-to-make-a-websi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29B" w:rsidRDefault="00A3729B" w:rsidP="00A3729B"/>
    <w:p w:rsidR="001A6916" w:rsidRDefault="001A6916" w:rsidP="001A6916">
      <w:pPr>
        <w:pStyle w:val="Kop2"/>
      </w:pPr>
      <w:bookmarkStart w:id="7" w:name="_Toc24449124"/>
      <w:r>
        <w:t>Lettertype</w:t>
      </w:r>
      <w:bookmarkEnd w:id="7"/>
    </w:p>
    <w:p w:rsidR="001A6916" w:rsidRDefault="001A6916" w:rsidP="001A6916">
      <w:pPr>
        <w:pStyle w:val="Geenafstand"/>
      </w:pPr>
      <w:r>
        <w:t>We zijn voor de retro look als hierboven beschreven staat gegaan.</w:t>
      </w:r>
    </w:p>
    <w:p w:rsidR="001A6916" w:rsidRDefault="001A6916" w:rsidP="001A6916">
      <w:pPr>
        <w:pStyle w:val="Geenafstand"/>
      </w:pPr>
      <w:r>
        <w:t>Dus we houden het zo simpel mogelijk</w:t>
      </w:r>
    </w:p>
    <w:p w:rsidR="001A6916" w:rsidRDefault="001A6916" w:rsidP="001A6916">
      <w:pPr>
        <w:pStyle w:val="Geenafstand"/>
      </w:pPr>
      <w:r>
        <w:t>We zijn dus voor het standaard lettertype gegaan, wat er duidelijk en strak uitziet</w:t>
      </w:r>
    </w:p>
    <w:p w:rsidR="001A6916" w:rsidRPr="001A6916" w:rsidRDefault="001A6916" w:rsidP="001A6916">
      <w:pPr>
        <w:pStyle w:val="Geenafstand"/>
      </w:pPr>
    </w:p>
    <w:sectPr w:rsidR="001A6916" w:rsidRPr="001A6916" w:rsidSect="00AB007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95F" w:rsidRDefault="00BF495F">
      <w:pPr>
        <w:spacing w:after="0" w:line="240" w:lineRule="auto"/>
      </w:pPr>
      <w:r>
        <w:separator/>
      </w:r>
    </w:p>
  </w:endnote>
  <w:endnote w:type="continuationSeparator" w:id="0">
    <w:p w:rsidR="00BF495F" w:rsidRDefault="00BF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1120227206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A3729B" w:rsidRDefault="00A3729B" w:rsidP="00A3729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:rsidR="00A3729B" w:rsidRDefault="00A3729B" w:rsidP="00A3729B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1497800145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:rsidR="00A3729B" w:rsidRDefault="00A3729B" w:rsidP="00A3729B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i</w:t>
        </w:r>
        <w:r>
          <w:rPr>
            <w:rStyle w:val="Paginanummer"/>
          </w:rPr>
          <w:fldChar w:fldCharType="end"/>
        </w:r>
      </w:p>
    </w:sdtContent>
  </w:sdt>
  <w:p w:rsidR="00A3729B" w:rsidRDefault="00A3729B" w:rsidP="00A3729B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95F" w:rsidRDefault="00BF495F">
      <w:pPr>
        <w:spacing w:after="0" w:line="240" w:lineRule="auto"/>
      </w:pPr>
      <w:r>
        <w:separator/>
      </w:r>
    </w:p>
  </w:footnote>
  <w:footnote w:type="continuationSeparator" w:id="0">
    <w:p w:rsidR="00BF495F" w:rsidRDefault="00BF4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2A7E60"/>
    <w:multiLevelType w:val="hybridMultilevel"/>
    <w:tmpl w:val="BB567890"/>
    <w:lvl w:ilvl="0" w:tplc="BCB28F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BC468424"/>
    <w:lvl w:ilvl="0" w:tplc="E36E7B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7668F9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A073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F675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ED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286F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2F1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E71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764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3BC3"/>
    <w:multiLevelType w:val="hybridMultilevel"/>
    <w:tmpl w:val="FB6AD80A"/>
    <w:lvl w:ilvl="0" w:tplc="6DEA2364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 w:tplc="0C902A50">
      <w:start w:val="1"/>
      <w:numFmt w:val="lowerLetter"/>
      <w:lvlText w:val="%2."/>
      <w:lvlJc w:val="left"/>
      <w:pPr>
        <w:ind w:left="1440" w:hanging="360"/>
      </w:pPr>
    </w:lvl>
    <w:lvl w:ilvl="2" w:tplc="B64E5ACC">
      <w:start w:val="1"/>
      <w:numFmt w:val="lowerRoman"/>
      <w:lvlText w:val="%3."/>
      <w:lvlJc w:val="right"/>
      <w:pPr>
        <w:ind w:left="2160" w:hanging="180"/>
      </w:pPr>
    </w:lvl>
    <w:lvl w:ilvl="3" w:tplc="D5F82C52">
      <w:start w:val="1"/>
      <w:numFmt w:val="decimal"/>
      <w:lvlText w:val="%4."/>
      <w:lvlJc w:val="left"/>
      <w:pPr>
        <w:ind w:left="2880" w:hanging="360"/>
      </w:pPr>
    </w:lvl>
    <w:lvl w:ilvl="4" w:tplc="C99889E6" w:tentative="1">
      <w:start w:val="1"/>
      <w:numFmt w:val="lowerLetter"/>
      <w:lvlText w:val="%5."/>
      <w:lvlJc w:val="left"/>
      <w:pPr>
        <w:ind w:left="3600" w:hanging="360"/>
      </w:pPr>
    </w:lvl>
    <w:lvl w:ilvl="5" w:tplc="C43CEC9A" w:tentative="1">
      <w:start w:val="1"/>
      <w:numFmt w:val="lowerRoman"/>
      <w:lvlText w:val="%6."/>
      <w:lvlJc w:val="right"/>
      <w:pPr>
        <w:ind w:left="4320" w:hanging="180"/>
      </w:pPr>
    </w:lvl>
    <w:lvl w:ilvl="6" w:tplc="8EF02ED6" w:tentative="1">
      <w:start w:val="1"/>
      <w:numFmt w:val="decimal"/>
      <w:lvlText w:val="%7."/>
      <w:lvlJc w:val="left"/>
      <w:pPr>
        <w:ind w:left="5040" w:hanging="360"/>
      </w:pPr>
    </w:lvl>
    <w:lvl w:ilvl="7" w:tplc="4EB03830" w:tentative="1">
      <w:start w:val="1"/>
      <w:numFmt w:val="lowerLetter"/>
      <w:lvlText w:val="%8."/>
      <w:lvlJc w:val="left"/>
      <w:pPr>
        <w:ind w:left="5760" w:hanging="360"/>
      </w:pPr>
    </w:lvl>
    <w:lvl w:ilvl="8" w:tplc="19B45C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734274"/>
    <w:multiLevelType w:val="hybridMultilevel"/>
    <w:tmpl w:val="28DC00DE"/>
    <w:lvl w:ilvl="0" w:tplc="67DE0892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CF2FF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94B8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4FF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18C5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F8EC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0FB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219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88E2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654"/>
    <w:rsid w:val="001A6916"/>
    <w:rsid w:val="0037233F"/>
    <w:rsid w:val="00A3729B"/>
    <w:rsid w:val="00B4571B"/>
    <w:rsid w:val="00BF495F"/>
    <w:rsid w:val="00D74654"/>
    <w:rsid w:val="00DE6D93"/>
    <w:rsid w:val="00F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33BB"/>
  <w15:docId w15:val="{8512397B-88BD-3142-ACC1-C51706DA0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nl-NL" w:eastAsia="ja-JP" w:bidi="nl-NL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5726E"/>
  </w:style>
  <w:style w:type="paragraph" w:styleId="Kop1">
    <w:name w:val="heading 1"/>
    <w:basedOn w:val="Standaard"/>
    <w:next w:val="Standaard"/>
    <w:link w:val="Kop1Char"/>
    <w:uiPriority w:val="9"/>
    <w:qFormat/>
    <w:rsid w:val="00D74654"/>
    <w:pPr>
      <w:keepNext/>
      <w:keepLines/>
      <w:spacing w:after="370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40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pPr>
      <w:keepNext/>
      <w:keepLines/>
      <w:spacing w:before="317" w:after="317"/>
      <w:contextualSpacing/>
      <w:outlineLvl w:val="2"/>
    </w:pPr>
    <w:rPr>
      <w:rFonts w:asciiTheme="majorHAnsi" w:eastAsiaTheme="majorEastAsia" w:hAnsiTheme="majorHAnsi" w:cstheme="majorBidi"/>
      <w:b/>
      <w:color w:val="F75952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4654"/>
    <w:rPr>
      <w:rFonts w:asciiTheme="majorHAnsi" w:eastAsiaTheme="majorEastAsia" w:hAnsiTheme="majorHAnsi" w:cstheme="majorBidi"/>
      <w:b/>
      <w:caps/>
      <w:color w:val="2A2A2A" w:themeColor="text2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hAnsiTheme="majorHAnsi" w:cstheme="majorBidi"/>
      <w:b/>
      <w:caps/>
      <w:color w:val="2A2A2A" w:themeColor="text2"/>
      <w:sz w:val="28"/>
      <w:szCs w:val="26"/>
    </w:rPr>
  </w:style>
  <w:style w:type="paragraph" w:styleId="Lijstopsomteken">
    <w:name w:val="List Bullet"/>
    <w:basedOn w:val="Standaard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Citaat">
    <w:name w:val="Quote"/>
    <w:basedOn w:val="Standaard"/>
    <w:next w:val="Standaard"/>
    <w:link w:val="CitaatChar"/>
    <w:uiPriority w:val="10"/>
    <w:qFormat/>
    <w:pPr>
      <w:spacing w:before="320" w:after="320" w:line="264" w:lineRule="auto"/>
      <w:contextualSpacing/>
    </w:pPr>
    <w:rPr>
      <w:b/>
      <w:iCs/>
      <w:color w:val="F75952" w:themeColor="accent1"/>
      <w:sz w:val="54"/>
    </w:rPr>
  </w:style>
  <w:style w:type="character" w:customStyle="1" w:styleId="CitaatChar">
    <w:name w:val="Citaat Char"/>
    <w:basedOn w:val="Standaardalinea-lettertype"/>
    <w:link w:val="Citaat"/>
    <w:uiPriority w:val="10"/>
    <w:rPr>
      <w:b/>
      <w:iCs/>
      <w:color w:val="F75952" w:themeColor="accent1"/>
      <w:sz w:val="54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semiHidden/>
    <w:rPr>
      <w:rFonts w:asciiTheme="majorHAnsi" w:eastAsiaTheme="majorEastAsia" w:hAnsiTheme="majorHAnsi" w:cstheme="majorBidi"/>
      <w:b/>
      <w:color w:val="F75952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iCs/>
      <w:color w:val="F75952" w:themeColor="accent1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b/>
      <w:i/>
      <w:color w:val="2A2A2A" w:themeColor="text2"/>
      <w:sz w:val="20"/>
      <w:szCs w:val="21"/>
    </w:rPr>
  </w:style>
  <w:style w:type="paragraph" w:styleId="Index3">
    <w:name w:val="index 3"/>
    <w:basedOn w:val="Standaard"/>
    <w:next w:val="Standaard"/>
    <w:autoRedefine/>
    <w:uiPriority w:val="99"/>
    <w:semiHidden/>
    <w:unhideWhenUsed/>
    <w:pPr>
      <w:spacing w:before="317" w:after="317" w:line="240" w:lineRule="auto"/>
      <w:ind w:left="720" w:hanging="245"/>
      <w:contextualSpacing/>
    </w:pPr>
    <w:rPr>
      <w:b/>
      <w:color w:val="F75952" w:themeColor="accent1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b/>
      <w:i/>
      <w:iCs/>
      <w:sz w:val="20"/>
      <w:szCs w:val="21"/>
    </w:rPr>
  </w:style>
  <w:style w:type="character" w:styleId="Nadruk">
    <w:name w:val="Emphasis"/>
    <w:basedOn w:val="Standaardalinea-lettertype"/>
    <w:uiPriority w:val="10"/>
    <w:qFormat/>
    <w:rPr>
      <w:b w:val="0"/>
      <w:i w:val="0"/>
      <w:iCs/>
      <w:color w:val="F75952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Pr>
      <w:b/>
      <w:i/>
      <w:iCs/>
      <w:color w:val="F75952" w:themeColor="accent1"/>
      <w:sz w:val="54"/>
    </w:rPr>
  </w:style>
  <w:style w:type="paragraph" w:styleId="Lijstalinea">
    <w:name w:val="List Paragraph"/>
    <w:basedOn w:val="Standaard"/>
    <w:uiPriority w:val="34"/>
    <w:semiHidden/>
    <w:unhideWhenUsed/>
    <w:qFormat/>
    <w:pPr>
      <w:contextualSpacing/>
    </w:pPr>
    <w:rPr>
      <w:i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i/>
      <w:iCs/>
      <w:sz w:val="20"/>
      <w:szCs w:val="18"/>
    </w:rPr>
  </w:style>
  <w:style w:type="paragraph" w:styleId="Kopvaninhoudsopgave">
    <w:name w:val="TOC Heading"/>
    <w:basedOn w:val="Kop1"/>
    <w:next w:val="Standaard"/>
    <w:uiPriority w:val="38"/>
    <w:qFormat/>
    <w:pPr>
      <w:spacing w:after="1320"/>
      <w:outlineLvl w:val="9"/>
    </w:pPr>
  </w:style>
  <w:style w:type="paragraph" w:styleId="Voettekst">
    <w:name w:val="footer"/>
    <w:basedOn w:val="Standaard"/>
    <w:link w:val="VoettekstCh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F75952" w:themeColor="accent1"/>
      <w:sz w:val="38"/>
      <w:szCs w:val="38"/>
    </w:r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Pr>
      <w:b/>
      <w:i/>
      <w:iCs/>
      <w:caps/>
      <w:smallCaps w:val="0"/>
      <w:color w:val="F75952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Zwaar">
    <w:name w:val="Strong"/>
    <w:basedOn w:val="Standaardalinea-lettertype"/>
    <w:uiPriority w:val="8"/>
    <w:semiHidden/>
    <w:unhideWhenUsed/>
    <w:qFormat/>
    <w:rPr>
      <w:b/>
      <w:bCs/>
      <w:color w:val="3E3E3E" w:themeColor="text2" w:themeTint="E6"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Pr>
      <w:i/>
      <w:iCs/>
      <w:color w:val="5F5F5F" w:themeColor="text2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elvanboek">
    <w:name w:val="Book Title"/>
    <w:basedOn w:val="Standaardalinea-lettertype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el">
    <w:name w:val="Title"/>
    <w:basedOn w:val="Standaard"/>
    <w:next w:val="Ondertitel"/>
    <w:link w:val="TitelCh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elChar">
    <w:name w:val="Titel Char"/>
    <w:basedOn w:val="Standaardalinea-lettertype"/>
    <w:link w:val="Titel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Ondertitel">
    <w:name w:val="Subtitle"/>
    <w:basedOn w:val="Standaard"/>
    <w:next w:val="Auteur"/>
    <w:link w:val="OndertitelCh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600" w:after="240"/>
    </w:pPr>
    <w:rPr>
      <w:rFonts w:asciiTheme="majorHAnsi" w:hAnsiTheme="majorHAnsi"/>
      <w:b/>
      <w:bCs/>
      <w:caps/>
      <w:color w:val="2A2A2A" w:themeColor="text2"/>
      <w:sz w:val="28"/>
    </w:rPr>
  </w:style>
  <w:style w:type="paragraph" w:styleId="Inhopg2">
    <w:name w:val="toc 2"/>
    <w:basedOn w:val="Standaard"/>
    <w:next w:val="Standaard"/>
    <w:autoRedefine/>
    <w:uiPriority w:val="39"/>
    <w:unhideWhenUsed/>
    <w:qFormat/>
    <w:pPr>
      <w:tabs>
        <w:tab w:val="right" w:leader="dot" w:pos="8630"/>
      </w:tabs>
      <w:spacing w:before="120" w:after="0" w:line="240" w:lineRule="auto"/>
    </w:pPr>
    <w:rPr>
      <w:bCs/>
      <w:szCs w:val="20"/>
    </w:rPr>
  </w:style>
  <w:style w:type="table" w:customStyle="1" w:styleId="Generaltable">
    <w:name w:val="General table"/>
    <w:basedOn w:val="Standaardtabel"/>
    <w:uiPriority w:val="99"/>
    <w:pPr>
      <w:spacing w:after="0" w:line="240" w:lineRule="auto"/>
    </w:pPr>
    <w:tblPr>
      <w:tblStyleRowBandSize w:val="1"/>
      <w:tblStyleColBandSize w:val="1"/>
      <w:tblBorders>
        <w:insideH w:val="single" w:sz="8" w:space="0" w:color="C9C9C9" w:themeColor="text2" w:themeTint="40"/>
      </w:tblBorders>
      <w:tblCellMar>
        <w:left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dxa"/>
          <w:bottom w:w="360" w:type="dxa"/>
          <w:right w:w="0" w:type="dxa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dxa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eur">
    <w:name w:val="Auteur"/>
    <w:basedOn w:val="Standaard"/>
    <w:uiPriority w:val="3"/>
    <w:qFormat/>
    <w:pPr>
      <w:spacing w:after="0"/>
    </w:pPr>
    <w:rPr>
      <w:b/>
      <w:color w:val="2A2A2A" w:themeColor="text2"/>
      <w:sz w:val="30"/>
    </w:rPr>
  </w:style>
  <w:style w:type="paragraph" w:styleId="Koptekst">
    <w:name w:val="header"/>
    <w:basedOn w:val="Standaard"/>
    <w:link w:val="KoptekstChar"/>
    <w:uiPriority w:val="99"/>
    <w:unhideWhenUsed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nummering">
    <w:name w:val="List Number"/>
    <w:basedOn w:val="Standaard"/>
    <w:uiPriority w:val="13"/>
    <w:qFormat/>
    <w:pPr>
      <w:numPr>
        <w:numId w:val="16"/>
      </w:numPr>
    </w:pPr>
    <w:rPr>
      <w:i/>
    </w:rPr>
  </w:style>
  <w:style w:type="paragraph" w:styleId="Geenafstand">
    <w:name w:val="No Spacing"/>
    <w:uiPriority w:val="1"/>
    <w:qFormat/>
    <w:rsid w:val="00D74654"/>
    <w:pPr>
      <w:spacing w:after="0" w:line="240" w:lineRule="auto"/>
    </w:pPr>
    <w:rPr>
      <w:color w:val="auto"/>
      <w:lang w:eastAsia="en-US" w:bidi="ar-SA"/>
    </w:rPr>
  </w:style>
  <w:style w:type="character" w:styleId="Paginanummer">
    <w:name w:val="page number"/>
    <w:basedOn w:val="Standaardalinea-lettertype"/>
    <w:uiPriority w:val="99"/>
    <w:semiHidden/>
    <w:unhideWhenUsed/>
    <w:rsid w:val="00A37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m/Library/Containers/com.microsoft.Word/Data/Library/Application%20Support/Microsoft/Office/16.0/DTS/nl-NL%7b366A434E-D399-B94F-9C15-FA606040E570%7d/%7bC125E8B1-8895-F243-84D3-3E5FED46DB78%7dtf10002071.dotx" TargetMode="External"/></Relationships>
</file>

<file path=word/theme/theme1.xml><?xml version="1.0" encoding="utf-8"?>
<a:theme xmlns:a="http://schemas.openxmlformats.org/drawingml/2006/main" name="Office Theme">
  <a:themeElements>
    <a:clrScheme name="Custom 38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6AC7C9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3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D2674E-D851-0545-9272-166151C09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met voorblad en inhoudsopgave.dotx</Template>
  <TotalTime>24</TotalTime>
  <Pages>6</Pages>
  <Words>361</Words>
  <Characters>1991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Tom (T.J.H.) Schoon</cp:lastModifiedBy>
  <cp:revision>4</cp:revision>
  <dcterms:created xsi:type="dcterms:W3CDTF">2019-11-12T09:43:00Z</dcterms:created>
  <dcterms:modified xsi:type="dcterms:W3CDTF">2019-11-12T10:38:00Z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40c25c02-a5e0-48a4-913c-93e0d5121f72</vt:lpwstr>
  </property>
</Properties>
</file>